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969"/>
        <w:gridCol w:w="6553"/>
      </w:tblGrid>
      <w:tr w:rsidR="002C2CDD" w:rsidRPr="00906BEE" w:rsidTr="00CB5FF1">
        <w:tc>
          <w:tcPr>
            <w:tcW w:w="3969" w:type="dxa"/>
            <w:tcMar>
              <w:top w:w="504" w:type="dxa"/>
              <w:right w:w="720" w:type="dxa"/>
            </w:tcMar>
          </w:tcPr>
          <w:p w:rsidR="002C2CDD" w:rsidRPr="00906BEE" w:rsidRDefault="00B91F61" w:rsidP="00816777">
            <w:pPr>
              <w:pStyle w:val="Iniciale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D623E52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-514388</wp:posOffset>
                  </wp:positionV>
                  <wp:extent cx="1696587" cy="2019300"/>
                  <wp:effectExtent l="133350" t="76200" r="75565" b="13335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587" cy="2019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0EC9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4A3B40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454E63" w:rsidRDefault="00454E63" w:rsidP="007569C1">
            <w:pPr>
              <w:pStyle w:val="Ttulo3"/>
            </w:pPr>
          </w:p>
          <w:p w:rsidR="00454E63" w:rsidRDefault="00454E63" w:rsidP="007569C1">
            <w:pPr>
              <w:pStyle w:val="Ttulo3"/>
            </w:pPr>
            <w:bookmarkStart w:id="0" w:name="_GoBack"/>
            <w:bookmarkEnd w:id="0"/>
          </w:p>
          <w:p w:rsidR="00454E63" w:rsidRDefault="00454E63" w:rsidP="007569C1">
            <w:pPr>
              <w:pStyle w:val="Ttulo3"/>
            </w:pPr>
          </w:p>
          <w:p w:rsidR="002C2CDD" w:rsidRPr="00906BEE" w:rsidRDefault="00816777" w:rsidP="007569C1">
            <w:pPr>
              <w:pStyle w:val="Ttulo3"/>
            </w:pPr>
            <w:r>
              <w:t xml:space="preserve">datos generares </w:t>
            </w:r>
          </w:p>
          <w:p w:rsidR="00741125" w:rsidRPr="009C667C" w:rsidRDefault="00816777" w:rsidP="00741125">
            <w:r w:rsidRPr="009C667C">
              <w:t>Nombre: Guadalupe Rosas Hernández</w:t>
            </w:r>
          </w:p>
          <w:p w:rsidR="00816777" w:rsidRPr="009C667C" w:rsidRDefault="00816777" w:rsidP="00741125"/>
          <w:p w:rsidR="00816777" w:rsidRPr="00EA097A" w:rsidRDefault="00816777" w:rsidP="00816777">
            <w:pPr>
              <w:shd w:val="clear" w:color="auto" w:fill="FFFFFF"/>
              <w:spacing w:after="150" w:line="240" w:lineRule="auto"/>
              <w:rPr>
                <w:rFonts w:eastAsia="Times New Roman" w:cs="Helvetica"/>
                <w:color w:val="333333"/>
                <w:lang w:val="es-MX" w:eastAsia="es-MX"/>
              </w:rPr>
            </w:pPr>
            <w:r w:rsidRPr="00816777">
              <w:rPr>
                <w:rFonts w:eastAsia="Times New Roman" w:cs="Helvetica"/>
                <w:color w:val="333333"/>
                <w:lang w:val="es-MX" w:eastAsia="es-MX"/>
              </w:rPr>
              <w:t>Lugar y fecha de nacimiento:</w:t>
            </w:r>
            <w:r w:rsidRPr="00EA097A">
              <w:rPr>
                <w:rFonts w:eastAsia="Times New Roman" w:cs="Helvetica"/>
                <w:color w:val="333333"/>
                <w:lang w:val="es-MX" w:eastAsia="es-MX"/>
              </w:rPr>
              <w:t xml:space="preserve"> 10 de diciembre de 1998, </w:t>
            </w:r>
            <w:proofErr w:type="spellStart"/>
            <w:r w:rsidRPr="00EA097A">
              <w:rPr>
                <w:rFonts w:eastAsia="Times New Roman" w:cs="Helvetica"/>
                <w:color w:val="333333"/>
                <w:lang w:val="es-MX" w:eastAsia="es-MX"/>
              </w:rPr>
              <w:t>rioblanco</w:t>
            </w:r>
            <w:proofErr w:type="spellEnd"/>
            <w:r w:rsidRPr="00EA097A">
              <w:rPr>
                <w:rFonts w:eastAsia="Times New Roman" w:cs="Helvetica"/>
                <w:color w:val="333333"/>
                <w:lang w:val="es-MX" w:eastAsia="es-MX"/>
              </w:rPr>
              <w:t xml:space="preserve"> ver </w:t>
            </w:r>
            <w:r w:rsidRPr="00816777">
              <w:rPr>
                <w:rFonts w:eastAsia="Times New Roman" w:cs="Helvetica"/>
                <w:color w:val="333333"/>
                <w:lang w:val="es-MX" w:eastAsia="es-MX"/>
              </w:rPr>
              <w:br/>
            </w:r>
            <w:proofErr w:type="gramStart"/>
            <w:r w:rsidRPr="00816777">
              <w:rPr>
                <w:rFonts w:eastAsia="Times New Roman" w:cs="Helvetica"/>
                <w:color w:val="333333"/>
                <w:lang w:val="es-MX" w:eastAsia="es-MX"/>
              </w:rPr>
              <w:t>número :</w:t>
            </w:r>
            <w:proofErr w:type="gramEnd"/>
            <w:r w:rsidRPr="00EA097A">
              <w:rPr>
                <w:rFonts w:eastAsia="Times New Roman" w:cs="Helvetica"/>
                <w:color w:val="333333"/>
                <w:lang w:val="es-MX" w:eastAsia="es-MX"/>
              </w:rPr>
              <w:t xml:space="preserve"> </w:t>
            </w:r>
            <w:proofErr w:type="spellStart"/>
            <w:r w:rsidRPr="00816777">
              <w:rPr>
                <w:rFonts w:eastAsia="Times New Roman" w:cs="Helvetica"/>
                <w:color w:val="333333"/>
                <w:lang w:val="es-MX" w:eastAsia="es-MX"/>
              </w:rPr>
              <w:t>Direcc</w:t>
            </w:r>
            <w:r w:rsidRPr="00EA097A">
              <w:rPr>
                <w:rFonts w:eastAsia="Times New Roman" w:cs="Helvetica"/>
                <w:color w:val="333333"/>
                <w:lang w:val="es-MX" w:eastAsia="es-MX"/>
              </w:rPr>
              <w:t>ion</w:t>
            </w:r>
            <w:proofErr w:type="spellEnd"/>
            <w:r w:rsidRPr="00EA097A">
              <w:rPr>
                <w:rFonts w:eastAsia="Times New Roman" w:cs="Helvetica"/>
                <w:color w:val="333333"/>
                <w:lang w:val="es-MX" w:eastAsia="es-MX"/>
              </w:rPr>
              <w:t xml:space="preserve">: camino a </w:t>
            </w:r>
            <w:proofErr w:type="spellStart"/>
            <w:r w:rsidRPr="00EA097A">
              <w:rPr>
                <w:rFonts w:eastAsia="Times New Roman" w:cs="Helvetica"/>
                <w:color w:val="333333"/>
                <w:lang w:val="es-MX" w:eastAsia="es-MX"/>
              </w:rPr>
              <w:t>chicola</w:t>
            </w:r>
            <w:proofErr w:type="spellEnd"/>
            <w:r w:rsidRPr="00EA097A">
              <w:rPr>
                <w:rFonts w:eastAsia="Times New Roman" w:cs="Helvetica"/>
                <w:color w:val="333333"/>
                <w:lang w:val="es-MX" w:eastAsia="es-MX"/>
              </w:rPr>
              <w:t>, colonia puerta grande, entrada puerta de</w:t>
            </w:r>
          </w:p>
          <w:p w:rsidR="00816777" w:rsidRPr="00906BEE" w:rsidRDefault="00816777" w:rsidP="00816777">
            <w:pPr>
              <w:shd w:val="clear" w:color="auto" w:fill="FFFFFF"/>
              <w:spacing w:after="150" w:line="240" w:lineRule="auto"/>
            </w:pPr>
            <w:proofErr w:type="gramStart"/>
            <w:r w:rsidRPr="00816777">
              <w:rPr>
                <w:rFonts w:eastAsia="Times New Roman" w:cs="Helvetica"/>
                <w:color w:val="333333"/>
                <w:lang w:val="es-MX" w:eastAsia="es-MX"/>
              </w:rPr>
              <w:t>Teléfono :</w:t>
            </w:r>
            <w:proofErr w:type="gramEnd"/>
            <w:r w:rsidRPr="00EA097A">
              <w:rPr>
                <w:rFonts w:eastAsia="Times New Roman" w:cs="Helvetica"/>
                <w:color w:val="333333"/>
                <w:lang w:val="es-MX" w:eastAsia="es-MX"/>
              </w:rPr>
              <w:t xml:space="preserve"> 2727828652</w:t>
            </w:r>
            <w:r w:rsidRPr="00816777">
              <w:rPr>
                <w:rFonts w:eastAsia="Times New Roman" w:cs="Helvetica"/>
                <w:color w:val="333333"/>
                <w:lang w:val="es-MX" w:eastAsia="es-MX"/>
              </w:rPr>
              <w:br/>
              <w:t>Email:</w:t>
            </w:r>
            <w:r w:rsidRPr="00EA097A">
              <w:rPr>
                <w:rFonts w:eastAsia="Times New Roman" w:cs="Helvetica"/>
                <w:color w:val="333333"/>
                <w:lang w:val="es-MX" w:eastAsia="es-MX"/>
              </w:rPr>
              <w:t xml:space="preserve"> guadaluperosas2112@gmail.com</w:t>
            </w:r>
          </w:p>
        </w:tc>
        <w:tc>
          <w:tcPr>
            <w:tcW w:w="6553" w:type="dxa"/>
            <w:tcMar>
              <w:top w:w="504" w:type="dxa"/>
              <w:left w:w="0" w:type="dxa"/>
            </w:tcMar>
          </w:tcPr>
          <w:p w:rsidR="005B5EEE" w:rsidRDefault="00816777" w:rsidP="007569C1">
            <w:pPr>
              <w:pStyle w:val="Ttulo3"/>
            </w:pPr>
            <w:r>
              <w:t>curruculum</w:t>
            </w:r>
            <w:r w:rsidR="005B5EEE">
              <w:t xml:space="preserve"> </w:t>
            </w:r>
          </w:p>
          <w:p w:rsidR="005B5EEE" w:rsidRDefault="005B5EEE" w:rsidP="007569C1">
            <w:pPr>
              <w:pStyle w:val="Ttulo3"/>
            </w:pPr>
          </w:p>
          <w:p w:rsidR="005B5EEE" w:rsidRDefault="005B5EEE" w:rsidP="007569C1">
            <w:pPr>
              <w:pStyle w:val="Ttulo3"/>
            </w:pPr>
          </w:p>
          <w:p w:rsidR="005B5EEE" w:rsidRDefault="005B5EEE" w:rsidP="007569C1">
            <w:pPr>
              <w:pStyle w:val="Ttulo3"/>
            </w:pPr>
          </w:p>
          <w:p w:rsidR="005B5EEE" w:rsidRDefault="005B5EEE" w:rsidP="007569C1">
            <w:pPr>
              <w:pStyle w:val="Ttulo3"/>
            </w:pPr>
          </w:p>
          <w:p w:rsidR="005B5EEE" w:rsidRDefault="005B5EEE" w:rsidP="007569C1">
            <w:pPr>
              <w:pStyle w:val="Ttulo3"/>
            </w:pPr>
          </w:p>
          <w:p w:rsidR="002C2CDD" w:rsidRPr="00906BEE" w:rsidRDefault="009C667C" w:rsidP="007569C1">
            <w:pPr>
              <w:pStyle w:val="Ttulo3"/>
            </w:pPr>
            <w:r>
              <w:t xml:space="preserve">cursos y experiencia </w:t>
            </w:r>
          </w:p>
          <w:p w:rsidR="00EA097A" w:rsidRPr="00CB5FF1" w:rsidRDefault="00EA097A" w:rsidP="007569C1">
            <w:pPr>
              <w:pStyle w:val="Ttulo4"/>
            </w:pPr>
            <w:r>
              <w:t xml:space="preserve">(2018) </w:t>
            </w:r>
            <w:r w:rsidR="00B91F61" w:rsidRPr="00B91F61">
              <w:rPr>
                <w:rFonts w:asciiTheme="minorHAnsi" w:hAnsiTheme="minorHAnsi"/>
                <w:caps w:val="0"/>
              </w:rPr>
              <w:t>participación</w:t>
            </w:r>
            <w:r w:rsidR="00CB5FF1" w:rsidRPr="00B91F61">
              <w:rPr>
                <w:rFonts w:asciiTheme="minorHAnsi" w:hAnsiTheme="minorHAnsi"/>
                <w:caps w:val="0"/>
              </w:rPr>
              <w:t xml:space="preserve"> en el </w:t>
            </w:r>
            <w:r w:rsidR="00B91F61" w:rsidRPr="00B91F61">
              <w:rPr>
                <w:rFonts w:asciiTheme="minorHAnsi" w:hAnsiTheme="minorHAnsi"/>
                <w:caps w:val="0"/>
              </w:rPr>
              <w:t>hackathon</w:t>
            </w:r>
            <w:r w:rsidR="00CB5FF1" w:rsidRPr="00B91F61">
              <w:rPr>
                <w:rFonts w:asciiTheme="minorHAnsi" w:hAnsiTheme="minorHAnsi"/>
                <w:caps w:val="0"/>
              </w:rPr>
              <w:t xml:space="preserve"> de la ciudad de </w:t>
            </w:r>
            <w:r w:rsidR="00B91F61" w:rsidRPr="00B91F61">
              <w:rPr>
                <w:rFonts w:asciiTheme="minorHAnsi" w:hAnsiTheme="minorHAnsi"/>
                <w:caps w:val="0"/>
              </w:rPr>
              <w:t>Xalapa</w:t>
            </w:r>
          </w:p>
          <w:p w:rsidR="00EA097A" w:rsidRDefault="00EA097A" w:rsidP="007569C1">
            <w:pPr>
              <w:pStyle w:val="Ttulo4"/>
            </w:pPr>
            <w:r>
              <w:t xml:space="preserve">(2018) </w:t>
            </w:r>
            <w:r w:rsidR="00B91F61" w:rsidRPr="00B91F61">
              <w:rPr>
                <w:rFonts w:asciiTheme="minorHAnsi" w:hAnsiTheme="minorHAnsi"/>
                <w:caps w:val="0"/>
              </w:rPr>
              <w:t>concurso de programación</w:t>
            </w:r>
            <w:r w:rsidR="00B91F61">
              <w:rPr>
                <w:caps w:val="0"/>
              </w:rPr>
              <w:t xml:space="preserve"> </w:t>
            </w:r>
          </w:p>
          <w:p w:rsidR="00EA097A" w:rsidRDefault="00EA097A" w:rsidP="007569C1">
            <w:pPr>
              <w:pStyle w:val="Ttulo4"/>
            </w:pPr>
            <w:r>
              <w:t xml:space="preserve">(2019) </w:t>
            </w:r>
            <w:r w:rsidR="00B91F61" w:rsidRPr="00B91F61">
              <w:rPr>
                <w:rFonts w:asciiTheme="minorHAnsi" w:hAnsiTheme="minorHAnsi"/>
                <w:caps w:val="0"/>
              </w:rPr>
              <w:t>certificación online de fundamentos scrum</w:t>
            </w:r>
            <w:r w:rsidR="00B91F61">
              <w:rPr>
                <w:caps w:val="0"/>
              </w:rPr>
              <w:t xml:space="preserve"> </w:t>
            </w:r>
          </w:p>
          <w:p w:rsidR="00EA097A" w:rsidRDefault="00EA097A" w:rsidP="007569C1">
            <w:pPr>
              <w:pStyle w:val="Ttulo4"/>
            </w:pPr>
            <w:r>
              <w:t xml:space="preserve">(2019) </w:t>
            </w:r>
            <w:r w:rsidR="00B91F61" w:rsidRPr="00B91F61">
              <w:rPr>
                <w:rFonts w:asciiTheme="minorHAnsi" w:hAnsiTheme="minorHAnsi"/>
                <w:caps w:val="0"/>
              </w:rPr>
              <w:t>certificación online de fundamentos angular</w:t>
            </w:r>
          </w:p>
          <w:p w:rsidR="00EA097A" w:rsidRPr="00B91F61" w:rsidRDefault="00EA097A" w:rsidP="00EA097A">
            <w:pPr>
              <w:pStyle w:val="Ttulo4"/>
              <w:rPr>
                <w:rFonts w:asciiTheme="minorHAnsi" w:hAnsiTheme="minorHAnsi"/>
              </w:rPr>
            </w:pPr>
            <w:r>
              <w:t xml:space="preserve">(2019) </w:t>
            </w:r>
            <w:r w:rsidR="00B91F61" w:rsidRPr="00B91F61">
              <w:rPr>
                <w:rFonts w:asciiTheme="minorHAnsi" w:hAnsiTheme="minorHAnsi"/>
                <w:caps w:val="0"/>
              </w:rPr>
              <w:t xml:space="preserve">certificación online de fundamentos </w:t>
            </w:r>
            <w:proofErr w:type="spellStart"/>
            <w:r w:rsidR="00B91F61" w:rsidRPr="00B91F61">
              <w:rPr>
                <w:rFonts w:asciiTheme="minorHAnsi" w:hAnsiTheme="minorHAnsi"/>
                <w:caps w:val="0"/>
              </w:rPr>
              <w:t>git</w:t>
            </w:r>
            <w:proofErr w:type="spellEnd"/>
          </w:p>
          <w:p w:rsidR="00EA097A" w:rsidRDefault="00EA097A" w:rsidP="00EA097A">
            <w:pPr>
              <w:pStyle w:val="Ttulo4"/>
            </w:pPr>
            <w:r>
              <w:t xml:space="preserve">(2019) </w:t>
            </w:r>
            <w:r w:rsidR="00B91F61" w:rsidRPr="00B91F61">
              <w:rPr>
                <w:rFonts w:asciiTheme="minorHAnsi" w:hAnsiTheme="minorHAnsi"/>
                <w:caps w:val="0"/>
              </w:rPr>
              <w:t>certificación online de JavaScript orientada a objetos</w:t>
            </w:r>
          </w:p>
          <w:p w:rsidR="00EA097A" w:rsidRPr="00B91F61" w:rsidRDefault="00EA097A" w:rsidP="00EA097A">
            <w:pPr>
              <w:pStyle w:val="Ttulo4"/>
              <w:rPr>
                <w:rFonts w:asciiTheme="minorHAnsi" w:hAnsiTheme="minorHAnsi"/>
              </w:rPr>
            </w:pPr>
            <w:r>
              <w:t xml:space="preserve">(2019) </w:t>
            </w:r>
            <w:r w:rsidR="00B91F61" w:rsidRPr="00B91F61">
              <w:rPr>
                <w:rFonts w:asciiTheme="minorHAnsi" w:hAnsiTheme="minorHAnsi"/>
                <w:caps w:val="0"/>
              </w:rPr>
              <w:t>certificación online de fundamentos JavaScript</w:t>
            </w:r>
          </w:p>
          <w:p w:rsidR="00EA097A" w:rsidRDefault="00EA097A" w:rsidP="007569C1">
            <w:pPr>
              <w:pStyle w:val="Ttulo4"/>
            </w:pPr>
          </w:p>
          <w:p w:rsidR="002C2CDD" w:rsidRPr="00906BEE" w:rsidRDefault="00816777" w:rsidP="007569C1">
            <w:pPr>
              <w:pStyle w:val="Ttulo3"/>
            </w:pPr>
            <w:r>
              <w:t xml:space="preserve">informatica </w:t>
            </w:r>
          </w:p>
          <w:p w:rsidR="002C2CDD" w:rsidRDefault="00816777" w:rsidP="007569C1">
            <w:pPr>
              <w:pStyle w:val="Ttulo4"/>
            </w:pPr>
            <w:r>
              <w:t xml:space="preserve">microsoft office: </w:t>
            </w:r>
          </w:p>
          <w:p w:rsidR="009C667C" w:rsidRDefault="009C667C" w:rsidP="007569C1">
            <w:pPr>
              <w:pStyle w:val="Ttulo4"/>
            </w:pPr>
            <w:r>
              <w:t xml:space="preserve">   </w:t>
            </w:r>
            <w:proofErr w:type="spellStart"/>
            <w:r>
              <w:t>°word</w:t>
            </w:r>
            <w:proofErr w:type="spellEnd"/>
          </w:p>
          <w:p w:rsidR="009C667C" w:rsidRDefault="009C667C" w:rsidP="007569C1">
            <w:pPr>
              <w:pStyle w:val="Ttulo4"/>
            </w:pPr>
            <w:r>
              <w:t xml:space="preserve">   </w:t>
            </w:r>
            <w:proofErr w:type="spellStart"/>
            <w:r>
              <w:t>°excel</w:t>
            </w:r>
            <w:proofErr w:type="spellEnd"/>
          </w:p>
          <w:p w:rsidR="009C667C" w:rsidRPr="00906BEE" w:rsidRDefault="009C667C" w:rsidP="007569C1">
            <w:pPr>
              <w:pStyle w:val="Ttulo4"/>
            </w:pPr>
            <w:r>
              <w:t xml:space="preserve">   </w:t>
            </w:r>
            <w:proofErr w:type="spellStart"/>
            <w:r>
              <w:t>°powerdpoint</w:t>
            </w:r>
            <w:proofErr w:type="spellEnd"/>
          </w:p>
          <w:p w:rsidR="002C2CDD" w:rsidRPr="00906BEE" w:rsidRDefault="00816777" w:rsidP="007569C1">
            <w:pPr>
              <w:pStyle w:val="Ttulo3"/>
            </w:pPr>
            <w:r>
              <w:t xml:space="preserve"> idiomas </w:t>
            </w:r>
          </w:p>
          <w:p w:rsidR="00741125" w:rsidRPr="00906BEE" w:rsidRDefault="00816777" w:rsidP="00741125">
            <w:proofErr w:type="spellStart"/>
            <w:r>
              <w:t>Ingles</w:t>
            </w:r>
            <w:proofErr w:type="spellEnd"/>
            <w:r>
              <w:t xml:space="preserve">:   nivel básico; centro de idiomas Orizaba </w:t>
            </w:r>
          </w:p>
        </w:tc>
      </w:tr>
    </w:tbl>
    <w:p w:rsidR="00826A10" w:rsidRDefault="00826A10" w:rsidP="00E22E87">
      <w:pPr>
        <w:pStyle w:val="Sinespaciado"/>
      </w:pPr>
    </w:p>
    <w:p w:rsidR="00C62C50" w:rsidRDefault="00C62C50" w:rsidP="00826A10"/>
    <w:sectPr w:rsidR="00C62C50" w:rsidSect="00B56BC2">
      <w:headerReference w:type="default" r:id="rId11"/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D81" w:rsidRDefault="00EB4D81" w:rsidP="00713050">
      <w:pPr>
        <w:spacing w:line="240" w:lineRule="auto"/>
      </w:pPr>
      <w:r>
        <w:separator/>
      </w:r>
    </w:p>
  </w:endnote>
  <w:endnote w:type="continuationSeparator" w:id="0">
    <w:p w:rsidR="00EB4D81" w:rsidRDefault="00EB4D8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B5FF1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B5FF1" w:rsidRDefault="00CB5F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7AAA36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B5FF1" w:rsidRDefault="00CB5FF1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BFCC98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B5FF1" w:rsidRDefault="00CB5FF1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38EEC5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B5FF1" w:rsidRDefault="00CB5FF1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6ACA3E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CB5FF1" w:rsidTr="00826A10">
      <w:sdt>
        <w:sdtPr>
          <w:id w:val="2059505472"/>
          <w:placeholder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CB5FF1" w:rsidRPr="00CA3DF1" w:rsidRDefault="00CB5FF1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placeholder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CB5FF1" w:rsidRPr="00C2098A" w:rsidRDefault="00CB5FF1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placeholder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CB5FF1" w:rsidRPr="00C2098A" w:rsidRDefault="00CB5FF1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placeholder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CB5FF1" w:rsidRPr="00C2098A" w:rsidRDefault="00CB5FF1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5FF1" w:rsidRDefault="00CB5FF1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75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1"/>
      <w:gridCol w:w="2631"/>
    </w:tblGrid>
    <w:tr w:rsidR="00CB5FF1" w:rsidTr="009C667C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B5FF1" w:rsidRDefault="00CB5FF1" w:rsidP="00217980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B5FF1" w:rsidRDefault="00CB5FF1" w:rsidP="00217980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B5FF1" w:rsidRDefault="00CB5FF1" w:rsidP="00217980">
          <w:pPr>
            <w:pStyle w:val="Piedepgina"/>
          </w:pPr>
        </w:p>
      </w:tc>
    </w:tr>
    <w:tr w:rsidR="00CB5FF1" w:rsidTr="009C667C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CB5FF1" w:rsidRPr="00C2098A" w:rsidRDefault="00CB5FF1" w:rsidP="0021798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CB5FF1" w:rsidRPr="00C2098A" w:rsidRDefault="00CB5FF1" w:rsidP="0021798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CB5FF1" w:rsidRPr="00C2098A" w:rsidRDefault="00CB5FF1" w:rsidP="00217980">
          <w:pPr>
            <w:pStyle w:val="Piedepgina"/>
          </w:pPr>
        </w:p>
      </w:tc>
    </w:tr>
  </w:tbl>
  <w:p w:rsidR="00CB5FF1" w:rsidRDefault="00CB5F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D81" w:rsidRDefault="00EB4D81" w:rsidP="00713050">
      <w:pPr>
        <w:spacing w:line="240" w:lineRule="auto"/>
      </w:pPr>
      <w:r>
        <w:separator/>
      </w:r>
    </w:p>
  </w:footnote>
  <w:footnote w:type="continuationSeparator" w:id="0">
    <w:p w:rsidR="00EB4D81" w:rsidRDefault="00EB4D8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CB5FF1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CB5FF1" w:rsidRPr="00906BEE" w:rsidRDefault="00CB5FF1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placeholder/>
              <w:temporary/>
              <w:showingPlcHdr/>
              <w15:appearance w15:val="hidden"/>
            </w:sdtPr>
            <w:sdtContent>
              <w:r>
                <w:rPr>
                  <w:lang w:bidi="es-ES"/>
                </w:rPr>
                <w:t>SN</w:t>
              </w:r>
            </w:sdtContent>
          </w:sdt>
        </w:p>
        <w:p w:rsidR="00CB5FF1" w:rsidRPr="00F207C0" w:rsidRDefault="00CB5FF1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CB5FF1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CB5FF1" w:rsidRPr="009B3C40" w:rsidRDefault="00CB5FF1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C932A08C185D447793213DD725A3A07F"/>
                    </w:placeholder>
                    <w:showingPlcHdr/>
                    <w15:appearance w15:val="hidden"/>
                  </w:sdtPr>
                  <w:sdtContent>
                    <w:r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:rsidR="00CB5FF1" w:rsidRDefault="00CB5FF1" w:rsidP="001A5CA9">
                <w:pPr>
                  <w:pStyle w:val="Ttulo2"/>
                  <w:outlineLvl w:val="1"/>
                </w:pPr>
              </w:p>
            </w:tc>
          </w:tr>
        </w:tbl>
        <w:p w:rsidR="00CB5FF1" w:rsidRPr="00F207C0" w:rsidRDefault="00CB5FF1" w:rsidP="001A5CA9"/>
      </w:tc>
    </w:tr>
  </w:tbl>
  <w:p w:rsidR="00CB5FF1" w:rsidRPr="001A5CA9" w:rsidRDefault="00CB5FF1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C30A1C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E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54E63"/>
    <w:rsid w:val="0046104A"/>
    <w:rsid w:val="004717C5"/>
    <w:rsid w:val="004A24CC"/>
    <w:rsid w:val="00523479"/>
    <w:rsid w:val="00543DB7"/>
    <w:rsid w:val="005729B0"/>
    <w:rsid w:val="00583E4F"/>
    <w:rsid w:val="005B5EEE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677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667C"/>
    <w:rsid w:val="009F7AD9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91F61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B5FF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A097A"/>
    <w:rsid w:val="00EB2D52"/>
    <w:rsid w:val="00EB4D81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ada\AppData\Roaming\Microsoft\Template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32A08C185D447793213DD725A3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CD104-F1C5-4D11-9112-0C1A797D7F56}"/>
      </w:docPartPr>
      <w:docPartBody>
        <w:p w:rsidR="00B66B38" w:rsidRDefault="00B66B38">
          <w:pPr>
            <w:pStyle w:val="C932A08C185D447793213DD725A3A07F"/>
          </w:pPr>
          <w:r w:rsidRPr="00906BEE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38"/>
    <w:rsid w:val="00B6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AC1AEB6B154AD584B5866434ACC77F">
    <w:name w:val="D5AC1AEB6B154AD584B5866434ACC77F"/>
  </w:style>
  <w:style w:type="paragraph" w:customStyle="1" w:styleId="C6BEFA1E3D34492BBD0937A03502CD94">
    <w:name w:val="C6BEFA1E3D34492BBD0937A03502CD94"/>
  </w:style>
  <w:style w:type="paragraph" w:customStyle="1" w:styleId="73EB46727D1949F4B847B8830A420E2F">
    <w:name w:val="73EB46727D1949F4B847B8830A420E2F"/>
  </w:style>
  <w:style w:type="paragraph" w:customStyle="1" w:styleId="8C9F02EC52594F98B9FEE586B8462CD3">
    <w:name w:val="8C9F02EC52594F98B9FEE586B8462CD3"/>
  </w:style>
  <w:style w:type="paragraph" w:customStyle="1" w:styleId="232B061B99F340EA876475F0CA9CB6D0">
    <w:name w:val="232B061B99F340EA876475F0CA9CB6D0"/>
  </w:style>
  <w:style w:type="paragraph" w:customStyle="1" w:styleId="46B83472F8C2494F9C70F0B18CED7A98">
    <w:name w:val="46B83472F8C2494F9C70F0B18CED7A98"/>
  </w:style>
  <w:style w:type="paragraph" w:customStyle="1" w:styleId="BE3400624ECB416DAE4AA6E8BF13D505">
    <w:name w:val="BE3400624ECB416DAE4AA6E8BF13D505"/>
  </w:style>
  <w:style w:type="paragraph" w:customStyle="1" w:styleId="9EA52D8713014217B6EA7A051026005F">
    <w:name w:val="9EA52D8713014217B6EA7A051026005F"/>
  </w:style>
  <w:style w:type="paragraph" w:customStyle="1" w:styleId="248C75BF0D1843109E5D11EE7EA0D34E">
    <w:name w:val="248C75BF0D1843109E5D11EE7EA0D34E"/>
  </w:style>
  <w:style w:type="paragraph" w:customStyle="1" w:styleId="B8C34C38192F4592B4DBAF237A09EDC0">
    <w:name w:val="B8C34C38192F4592B4DBAF237A09EDC0"/>
  </w:style>
  <w:style w:type="paragraph" w:customStyle="1" w:styleId="B11A96457D7B4963B28A11B07F08ED72">
    <w:name w:val="B11A96457D7B4963B28A11B07F08ED72"/>
  </w:style>
  <w:style w:type="paragraph" w:customStyle="1" w:styleId="1BE7948309D44F5D9BAE81C080D78CFB">
    <w:name w:val="1BE7948309D44F5D9BAE81C080D78CFB"/>
  </w:style>
  <w:style w:type="paragraph" w:customStyle="1" w:styleId="6A064EFB657F450FB4563E26C8CB93CE">
    <w:name w:val="6A064EFB657F450FB4563E26C8CB93CE"/>
  </w:style>
  <w:style w:type="paragraph" w:customStyle="1" w:styleId="CC258BBF36EC49438098BC56F6648DFF">
    <w:name w:val="CC258BBF36EC49438098BC56F6648DFF"/>
  </w:style>
  <w:style w:type="paragraph" w:customStyle="1" w:styleId="29A11B3CAC2044B7AECCE100105B1B7E">
    <w:name w:val="29A11B3CAC2044B7AECCE100105B1B7E"/>
  </w:style>
  <w:style w:type="paragraph" w:customStyle="1" w:styleId="C7715999B13841C4BCB3A8EBF96BA10A">
    <w:name w:val="C7715999B13841C4BCB3A8EBF96BA10A"/>
  </w:style>
  <w:style w:type="paragraph" w:customStyle="1" w:styleId="9B3E1794F54D4C89B6B7A1B285502A48">
    <w:name w:val="9B3E1794F54D4C89B6B7A1B285502A48"/>
  </w:style>
  <w:style w:type="paragraph" w:customStyle="1" w:styleId="CD1646B7BC3C474E88231C292E559EDA">
    <w:name w:val="CD1646B7BC3C474E88231C292E559EDA"/>
  </w:style>
  <w:style w:type="paragraph" w:customStyle="1" w:styleId="3166CDAF7E2F412BA9279495C76AD73A">
    <w:name w:val="3166CDAF7E2F412BA9279495C76AD73A"/>
  </w:style>
  <w:style w:type="paragraph" w:customStyle="1" w:styleId="1310C015F5D3436682D5A1563507D300">
    <w:name w:val="1310C015F5D3436682D5A1563507D300"/>
  </w:style>
  <w:style w:type="paragraph" w:customStyle="1" w:styleId="30A1FD21C18145C5BA61E2E7FD6643F1">
    <w:name w:val="30A1FD21C18145C5BA61E2E7FD6643F1"/>
  </w:style>
  <w:style w:type="paragraph" w:customStyle="1" w:styleId="5C03129BFA9C4D67B1FE7317AF2B5AC5">
    <w:name w:val="5C03129BFA9C4D67B1FE7317AF2B5AC5"/>
  </w:style>
  <w:style w:type="paragraph" w:customStyle="1" w:styleId="49833F774E5F4B7EA93805C13D666D11">
    <w:name w:val="49833F774E5F4B7EA93805C13D666D11"/>
  </w:style>
  <w:style w:type="paragraph" w:customStyle="1" w:styleId="CDCBEF5BD1FF491AAD699F6B3C2DBAAA">
    <w:name w:val="CDCBEF5BD1FF491AAD699F6B3C2DBAAA"/>
  </w:style>
  <w:style w:type="paragraph" w:customStyle="1" w:styleId="D1624D3FCC6A42D5B52F8FBBA3761039">
    <w:name w:val="D1624D3FCC6A42D5B52F8FBBA3761039"/>
  </w:style>
  <w:style w:type="paragraph" w:customStyle="1" w:styleId="6AA96AB1408545A780FA49FCF187AFC4">
    <w:name w:val="6AA96AB1408545A780FA49FCF187AFC4"/>
  </w:style>
  <w:style w:type="paragraph" w:customStyle="1" w:styleId="C932A08C185D447793213DD725A3A07F">
    <w:name w:val="C932A08C185D447793213DD725A3A07F"/>
  </w:style>
  <w:style w:type="paragraph" w:customStyle="1" w:styleId="7E000FF429B544B6992C2D5539AF3790">
    <w:name w:val="7E000FF429B544B6992C2D5539AF3790"/>
  </w:style>
  <w:style w:type="paragraph" w:customStyle="1" w:styleId="80D766CA4C0242C286E897513DB86DFA">
    <w:name w:val="80D766CA4C0242C286E897513DB86DFA"/>
  </w:style>
  <w:style w:type="paragraph" w:customStyle="1" w:styleId="AC83ADF73C4B4BC6B33B94A268591995">
    <w:name w:val="AC83ADF73C4B4BC6B33B94A268591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2019-10-10T19:59:00Z</dcterms:created>
  <dcterms:modified xsi:type="dcterms:W3CDTF">2019-10-11T02:32:00Z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